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7827580"/>
        <w:docPartObj>
          <w:docPartGallery w:val="Cover Pages"/>
          <w:docPartUnique/>
        </w:docPartObj>
      </w:sdtPr>
      <w:sdtEndPr>
        <w:rPr>
          <w:rFonts w:ascii="Courier New" w:hAnsi="Courier New" w:cs="Courier New"/>
          <w:sz w:val="56"/>
          <w:szCs w:val="56"/>
        </w:rPr>
      </w:sdtEndPr>
      <w:sdtContent>
        <w:p w14:paraId="2F80EAB9" w14:textId="77777777" w:rsidR="00A61434" w:rsidRDefault="00A61434" w:rsidP="00A6143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667E229" wp14:editId="4A5C0D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12E4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04AEC6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" path="m,l7312660,r,1129665l3619500,733425,,1091565,,xe" fillcolor="#012e46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FB978DF" w14:textId="77777777" w:rsidR="00F81407" w:rsidRDefault="00F419E3" w:rsidP="00F81407">
          <w:pPr>
            <w:rPr>
              <w:rFonts w:ascii="Courier New" w:hAnsi="Courier New" w:cs="Courier New"/>
              <w:sz w:val="56"/>
              <w:szCs w:val="56"/>
            </w:rPr>
            <w:sectPr w:rsidR="00F81407" w:rsidSect="00366764">
              <w:headerReference w:type="default" r:id="rId9"/>
              <w:footerReference w:type="default" r:id="rId10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488A08DA" wp14:editId="72826072">
                    <wp:simplePos x="0" y="0"/>
                    <wp:positionH relativeFrom="margin">
                      <wp:posOffset>-260985</wp:posOffset>
                    </wp:positionH>
                    <wp:positionV relativeFrom="paragraph">
                      <wp:posOffset>8274050</wp:posOffset>
                    </wp:positionV>
                    <wp:extent cx="2322195" cy="360680"/>
                    <wp:effectExtent l="0" t="0" r="0" b="1270"/>
                    <wp:wrapNone/>
                    <wp:docPr id="36" name="Cuadro de text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22195" cy="360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34AA84" w14:textId="77777777" w:rsidR="00A61434" w:rsidRPr="00126627" w:rsidRDefault="00126627" w:rsidP="0012662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12662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 de entrega:</w:t>
                                </w:r>
                                <w:r w:rsidR="00F419E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Fecha de publicación"/>
                                    <w:tag w:val=""/>
                                    <w:id w:val="-40113682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6-19T00:00:00Z">
                                      <w:dateFormat w:val="d/M/yyyy"/>
                                      <w:lid w:val="es-419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F8140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419"/>
                                      </w:rPr>
                                      <w:t>19/6/2024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8A08D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6" o:spid="_x0000_s1026" type="#_x0000_t202" style="position:absolute;margin-left:-20.55pt;margin-top:651.5pt;width:182.85pt;height:28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" filled="f" stroked="f" strokeweight=".5pt">
                    <v:textbox>
                      <w:txbxContent>
                        <w:p w14:paraId="1634AA84" w14:textId="77777777" w:rsidR="00A61434" w:rsidRPr="00126627" w:rsidRDefault="00126627" w:rsidP="00126627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12662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Fecha de entrega:</w:t>
                          </w:r>
                          <w:r w:rsidR="00F419E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Fecha de publicación"/>
                              <w:tag w:val=""/>
                              <w:id w:val="-40113682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6-19T00:00:00Z">
                                <w:dateFormat w:val="d/M/yyyy"/>
                                <w:lid w:val="es-419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8140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419"/>
                                </w:rPr>
                                <w:t>19/6/2024</w:t>
                              </w:r>
                            </w:sdtContent>
                          </w:sdt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126627">
            <w:rPr>
              <w:rFonts w:ascii="Courier New" w:hAnsi="Courier New" w:cs="Courier New"/>
              <w:noProof/>
              <w:sz w:val="56"/>
              <w:szCs w:val="56"/>
            </w:rPr>
            <mc:AlternateContent>
              <mc:Choice Requires="wps">
                <w:drawing>
                  <wp:anchor distT="45720" distB="45720" distL="114300" distR="114300" simplePos="0" relativeHeight="251671552" behindDoc="0" locked="0" layoutInCell="1" allowOverlap="1" wp14:anchorId="0EBAD9AC" wp14:editId="313D5076">
                    <wp:simplePos x="0" y="0"/>
                    <wp:positionH relativeFrom="column">
                      <wp:posOffset>3726815</wp:posOffset>
                    </wp:positionH>
                    <wp:positionV relativeFrom="paragraph">
                      <wp:posOffset>8269605</wp:posOffset>
                    </wp:positionV>
                    <wp:extent cx="1998980" cy="33147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98980" cy="3314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inorEastAsia"/>
                                    <w:color w:val="595959" w:themeColor="text1" w:themeTint="A6"/>
                                    <w:sz w:val="28"/>
                                    <w:szCs w:val="28"/>
                                    <w:lang w:eastAsia="es-EC"/>
                                  </w:rPr>
                                  <w:alias w:val="Autor"/>
                                  <w:tag w:val=""/>
                                  <w:id w:val="4553017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7A9CF8" w14:textId="77777777" w:rsidR="00126627" w:rsidRPr="00126627" w:rsidRDefault="00F81407" w:rsidP="00126627">
                                    <w:pPr>
                                      <w:jc w:val="right"/>
                                      <w:rPr>
                                        <w:lang w:val="es-419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color w:val="595959" w:themeColor="text1" w:themeTint="A6"/>
                                        <w:sz w:val="28"/>
                                        <w:szCs w:val="28"/>
                                        <w:lang w:eastAsia="es-EC"/>
                                      </w:rPr>
                                      <w:t>Grupo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BAD9AC" id="Cuadro de texto 2" o:spid="_x0000_s1027" type="#_x0000_t202" style="position:absolute;margin-left:293.45pt;margin-top:651.15pt;width:157.4pt;height:26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" filled="f" stroked="f">
                    <v:textbox>
                      <w:txbxContent>
                        <w:sdt>
                          <w:sdtPr>
                            <w:rPr>
                              <w:rFonts w:eastAsiaTheme="minorEastAsia"/>
                              <w:color w:val="595959" w:themeColor="text1" w:themeTint="A6"/>
                              <w:sz w:val="28"/>
                              <w:szCs w:val="28"/>
                              <w:lang w:eastAsia="es-EC"/>
                            </w:rPr>
                            <w:alias w:val="Autor"/>
                            <w:tag w:val=""/>
                            <w:id w:val="4553017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E7A9CF8" w14:textId="77777777" w:rsidR="00126627" w:rsidRPr="00126627" w:rsidRDefault="00F81407" w:rsidP="00126627">
                              <w:pPr>
                                <w:jc w:val="right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rFonts w:eastAsiaTheme="minorEastAsia"/>
                                  <w:color w:val="595959" w:themeColor="text1" w:themeTint="A6"/>
                                  <w:sz w:val="28"/>
                                  <w:szCs w:val="28"/>
                                  <w:lang w:eastAsia="es-EC"/>
                                </w:rPr>
                                <w:t>Grupo 1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448275" wp14:editId="174D6FD7">
                    <wp:simplePos x="0" y="0"/>
                    <wp:positionH relativeFrom="margin">
                      <wp:posOffset>-857250</wp:posOffset>
                    </wp:positionH>
                    <wp:positionV relativeFrom="page">
                      <wp:posOffset>7187565</wp:posOffset>
                    </wp:positionV>
                    <wp:extent cx="7315200" cy="2158365"/>
                    <wp:effectExtent l="0" t="0" r="0" b="13335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1583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B3E4C3" w14:textId="77777777" w:rsidR="00F419E3" w:rsidRDefault="00F419E3" w:rsidP="00F419E3">
                                <w:pPr>
                                  <w:pStyle w:val="Sinespaciado"/>
                                  <w:jc w:val="right"/>
                                  <w:rPr>
                                    <w:color w:val="3B3838" w:themeColor="background2" w:themeShade="4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3B3838" w:themeColor="background2" w:themeShade="40"/>
                                    <w:sz w:val="28"/>
                                    <w:szCs w:val="28"/>
                                  </w:rPr>
                                  <w:t xml:space="preserve">ASIGNATURA: </w:t>
                                </w:r>
                                <w:r w:rsidR="00F81407">
                                  <w:rPr>
                                    <w:color w:val="3B3838" w:themeColor="background2" w:themeShade="40"/>
                                    <w:sz w:val="28"/>
                                    <w:szCs w:val="28"/>
                                  </w:rPr>
                                  <w:t>Inteligencia Artificial</w:t>
                                </w:r>
                              </w:p>
                              <w:p w14:paraId="3D5BC842" w14:textId="77777777" w:rsidR="00F419E3" w:rsidRDefault="00F419E3" w:rsidP="00F419E3">
                                <w:pPr>
                                  <w:pStyle w:val="Sinespaciado"/>
                                  <w:jc w:val="right"/>
                                  <w:rPr>
                                    <w:color w:val="3B3838" w:themeColor="background2" w:themeShade="40"/>
                                    <w:sz w:val="28"/>
                                    <w:szCs w:val="28"/>
                                  </w:rPr>
                                </w:pPr>
                                <w:r w:rsidRPr="00CA56FF">
                                  <w:rPr>
                                    <w:color w:val="3B3838" w:themeColor="background2" w:themeShade="40"/>
                                    <w:sz w:val="28"/>
                                    <w:szCs w:val="28"/>
                                  </w:rPr>
                                  <w:t>DOCENTE:</w:t>
                                </w:r>
                                <w:r>
                                  <w:rPr>
                                    <w:color w:val="3B3838" w:themeColor="background2" w:themeShade="4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F81407">
                                  <w:rPr>
                                    <w:color w:val="3B3838" w:themeColor="background2" w:themeShade="40"/>
                                    <w:sz w:val="28"/>
                                    <w:szCs w:val="28"/>
                                  </w:rPr>
                                  <w:t>PhD. Jorge Luis Rodas Silva</w:t>
                                </w:r>
                              </w:p>
                              <w:p w14:paraId="051E6765" w14:textId="77777777" w:rsidR="00F419E3" w:rsidRDefault="00F419E3" w:rsidP="00F419E3">
                                <w:pPr>
                                  <w:pStyle w:val="Sinespaciado"/>
                                  <w:jc w:val="right"/>
                                  <w:rPr>
                                    <w:color w:val="3B3838" w:themeColor="background2" w:themeShade="4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A7131E1" w14:textId="77777777" w:rsidR="00F419E3" w:rsidRPr="003B5521" w:rsidRDefault="00F419E3" w:rsidP="00F419E3">
                                <w:pPr>
                                  <w:pStyle w:val="Sinespaciado"/>
                                  <w:jc w:val="right"/>
                                  <w:rPr>
                                    <w:color w:val="3B3838" w:themeColor="background2" w:themeShade="40"/>
                                    <w:sz w:val="28"/>
                                    <w:szCs w:val="28"/>
                                  </w:rPr>
                                </w:pPr>
                                <w:r w:rsidRPr="003B5521">
                                  <w:rPr>
                                    <w:color w:val="3B3838" w:themeColor="background2" w:themeShade="40"/>
                                    <w:sz w:val="28"/>
                                    <w:szCs w:val="28"/>
                                  </w:rPr>
                                  <w:t>INTEGRANTES:</w:t>
                                </w:r>
                              </w:p>
                              <w:p w14:paraId="63937AAC" w14:textId="77777777" w:rsidR="00F419E3" w:rsidRDefault="00F81407" w:rsidP="00F419E3">
                                <w:pPr>
                                  <w:pStyle w:val="Sinespaciado"/>
                                  <w:jc w:val="right"/>
                                  <w:rPr>
                                    <w:color w:val="3B3838" w:themeColor="background2" w:themeShade="4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F81407">
                                  <w:rPr>
                                    <w:color w:val="3B3838" w:themeColor="background2" w:themeShade="40"/>
                                    <w:sz w:val="28"/>
                                    <w:szCs w:val="28"/>
                                  </w:rPr>
                                  <w:t>Dario</w:t>
                                </w:r>
                                <w:proofErr w:type="spellEnd"/>
                                <w:r w:rsidRPr="00F81407">
                                  <w:rPr>
                                    <w:color w:val="3B3838" w:themeColor="background2" w:themeShade="40"/>
                                    <w:sz w:val="28"/>
                                    <w:szCs w:val="28"/>
                                  </w:rPr>
                                  <w:t xml:space="preserve"> Andrés Filian </w:t>
                                </w:r>
                                <w:proofErr w:type="spellStart"/>
                                <w:r w:rsidRPr="00F81407">
                                  <w:rPr>
                                    <w:color w:val="3B3838" w:themeColor="background2" w:themeShade="40"/>
                                    <w:sz w:val="28"/>
                                    <w:szCs w:val="28"/>
                                  </w:rPr>
                                  <w:t>Rios</w:t>
                                </w:r>
                                <w:proofErr w:type="spellEnd"/>
                              </w:p>
                              <w:p w14:paraId="2BD61517" w14:textId="77777777" w:rsidR="00F81407" w:rsidRDefault="00F81407" w:rsidP="00F419E3">
                                <w:pPr>
                                  <w:pStyle w:val="Sinespaciado"/>
                                  <w:jc w:val="right"/>
                                  <w:rPr>
                                    <w:color w:val="3B3838" w:themeColor="background2" w:themeShade="40"/>
                                    <w:sz w:val="28"/>
                                    <w:szCs w:val="28"/>
                                  </w:rPr>
                                </w:pPr>
                                <w:r w:rsidRPr="00F81407">
                                  <w:rPr>
                                    <w:color w:val="3B3838" w:themeColor="background2" w:themeShade="40"/>
                                    <w:sz w:val="28"/>
                                    <w:szCs w:val="28"/>
                                  </w:rPr>
                                  <w:t xml:space="preserve">Dennisse Michelle Moran </w:t>
                                </w:r>
                                <w:proofErr w:type="spellStart"/>
                                <w:r w:rsidRPr="00F81407">
                                  <w:rPr>
                                    <w:color w:val="3B3838" w:themeColor="background2" w:themeShade="40"/>
                                    <w:sz w:val="28"/>
                                    <w:szCs w:val="28"/>
                                  </w:rPr>
                                  <w:t>Guachichulca</w:t>
                                </w:r>
                                <w:proofErr w:type="spellEnd"/>
                              </w:p>
                              <w:p w14:paraId="4EF3EFD1" w14:textId="77777777" w:rsidR="00F81407" w:rsidRDefault="00F81407" w:rsidP="00F419E3">
                                <w:pPr>
                                  <w:pStyle w:val="Sinespaciado"/>
                                  <w:jc w:val="right"/>
                                  <w:rPr>
                                    <w:color w:val="3B3838" w:themeColor="background2" w:themeShade="40"/>
                                    <w:sz w:val="28"/>
                                    <w:szCs w:val="28"/>
                                  </w:rPr>
                                </w:pPr>
                                <w:r w:rsidRPr="00F81407">
                                  <w:rPr>
                                    <w:color w:val="3B3838" w:themeColor="background2" w:themeShade="40"/>
                                    <w:sz w:val="28"/>
                                    <w:szCs w:val="28"/>
                                  </w:rPr>
                                  <w:t xml:space="preserve">Martín </w:t>
                                </w:r>
                                <w:proofErr w:type="spellStart"/>
                                <w:r w:rsidRPr="00F81407">
                                  <w:rPr>
                                    <w:color w:val="3B3838" w:themeColor="background2" w:themeShade="40"/>
                                    <w:sz w:val="28"/>
                                    <w:szCs w:val="28"/>
                                  </w:rPr>
                                  <w:t>Steed</w:t>
                                </w:r>
                                <w:proofErr w:type="spellEnd"/>
                                <w:r w:rsidRPr="00F81407">
                                  <w:rPr>
                                    <w:color w:val="3B3838" w:themeColor="background2" w:themeShade="40"/>
                                    <w:sz w:val="28"/>
                                    <w:szCs w:val="28"/>
                                  </w:rPr>
                                  <w:t xml:space="preserve"> Vélez Segarra</w:t>
                                </w:r>
                              </w:p>
                              <w:p w14:paraId="7F44044E" w14:textId="77777777" w:rsidR="00F81407" w:rsidRDefault="00F81407" w:rsidP="00F419E3">
                                <w:pPr>
                                  <w:pStyle w:val="Sinespaciado"/>
                                  <w:jc w:val="right"/>
                                  <w:rPr>
                                    <w:color w:val="3B3838" w:themeColor="background2" w:themeShade="40"/>
                                    <w:sz w:val="28"/>
                                    <w:szCs w:val="28"/>
                                  </w:rPr>
                                </w:pPr>
                                <w:r w:rsidRPr="00F81407">
                                  <w:rPr>
                                    <w:color w:val="3B3838" w:themeColor="background2" w:themeShade="40"/>
                                    <w:sz w:val="28"/>
                                    <w:szCs w:val="28"/>
                                  </w:rPr>
                                  <w:t xml:space="preserve">Josué Israel Zambrano </w:t>
                                </w:r>
                                <w:proofErr w:type="spellStart"/>
                                <w:r w:rsidRPr="00F81407">
                                  <w:rPr>
                                    <w:color w:val="3B3838" w:themeColor="background2" w:themeShade="40"/>
                                    <w:sz w:val="28"/>
                                    <w:szCs w:val="28"/>
                                  </w:rPr>
                                  <w:t>Chavez</w:t>
                                </w:r>
                                <w:proofErr w:type="spellEnd"/>
                              </w:p>
                              <w:p w14:paraId="6F662D4D" w14:textId="77777777" w:rsidR="00A61434" w:rsidRDefault="00A61434" w:rsidP="00F419E3">
                                <w:pPr>
                                  <w:pStyle w:val="Sinespaciado"/>
                                  <w:jc w:val="right"/>
                                  <w:rPr>
                                    <w:color w:val="3B3838" w:themeColor="background2" w:themeShade="4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448275" id="Cuadro de texto 153" o:spid="_x0000_s1028" type="#_x0000_t202" style="position:absolute;margin-left:-67.5pt;margin-top:565.95pt;width:8in;height:169.95pt;z-index:251661312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" filled="f" stroked="f" strokeweight=".5pt">
                    <v:textbox inset="126pt,0,54pt,0">
                      <w:txbxContent>
                        <w:p w14:paraId="11B3E4C3" w14:textId="77777777" w:rsidR="00F419E3" w:rsidRDefault="00F419E3" w:rsidP="00F419E3">
                          <w:pPr>
                            <w:pStyle w:val="Sinespaciado"/>
                            <w:jc w:val="right"/>
                            <w:rPr>
                              <w:color w:val="3B3838" w:themeColor="background2" w:themeShade="4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3B3838" w:themeColor="background2" w:themeShade="40"/>
                              <w:sz w:val="28"/>
                              <w:szCs w:val="28"/>
                            </w:rPr>
                            <w:t xml:space="preserve">ASIGNATURA: </w:t>
                          </w:r>
                          <w:r w:rsidR="00F81407">
                            <w:rPr>
                              <w:color w:val="3B3838" w:themeColor="background2" w:themeShade="40"/>
                              <w:sz w:val="28"/>
                              <w:szCs w:val="28"/>
                            </w:rPr>
                            <w:t>Inteligencia Artificial</w:t>
                          </w:r>
                        </w:p>
                        <w:p w14:paraId="3D5BC842" w14:textId="77777777" w:rsidR="00F419E3" w:rsidRDefault="00F419E3" w:rsidP="00F419E3">
                          <w:pPr>
                            <w:pStyle w:val="Sinespaciado"/>
                            <w:jc w:val="right"/>
                            <w:rPr>
                              <w:color w:val="3B3838" w:themeColor="background2" w:themeShade="40"/>
                              <w:sz w:val="28"/>
                              <w:szCs w:val="28"/>
                            </w:rPr>
                          </w:pPr>
                          <w:r w:rsidRPr="00CA56FF">
                            <w:rPr>
                              <w:color w:val="3B3838" w:themeColor="background2" w:themeShade="40"/>
                              <w:sz w:val="28"/>
                              <w:szCs w:val="28"/>
                            </w:rPr>
                            <w:t>DOCENTE:</w:t>
                          </w:r>
                          <w:r>
                            <w:rPr>
                              <w:color w:val="3B3838" w:themeColor="background2" w:themeShade="40"/>
                              <w:sz w:val="28"/>
                              <w:szCs w:val="28"/>
                            </w:rPr>
                            <w:t xml:space="preserve"> </w:t>
                          </w:r>
                          <w:r w:rsidR="00F81407">
                            <w:rPr>
                              <w:color w:val="3B3838" w:themeColor="background2" w:themeShade="40"/>
                              <w:sz w:val="28"/>
                              <w:szCs w:val="28"/>
                            </w:rPr>
                            <w:t>PhD. Jorge Luis Rodas Silva</w:t>
                          </w:r>
                        </w:p>
                        <w:p w14:paraId="051E6765" w14:textId="77777777" w:rsidR="00F419E3" w:rsidRDefault="00F419E3" w:rsidP="00F419E3">
                          <w:pPr>
                            <w:pStyle w:val="Sinespaciado"/>
                            <w:jc w:val="right"/>
                            <w:rPr>
                              <w:color w:val="3B3838" w:themeColor="background2" w:themeShade="40"/>
                              <w:sz w:val="28"/>
                              <w:szCs w:val="28"/>
                            </w:rPr>
                          </w:pPr>
                        </w:p>
                        <w:p w14:paraId="7A7131E1" w14:textId="77777777" w:rsidR="00F419E3" w:rsidRPr="003B5521" w:rsidRDefault="00F419E3" w:rsidP="00F419E3">
                          <w:pPr>
                            <w:pStyle w:val="Sinespaciado"/>
                            <w:jc w:val="right"/>
                            <w:rPr>
                              <w:color w:val="3B3838" w:themeColor="background2" w:themeShade="40"/>
                              <w:sz w:val="28"/>
                              <w:szCs w:val="28"/>
                            </w:rPr>
                          </w:pPr>
                          <w:r w:rsidRPr="003B5521">
                            <w:rPr>
                              <w:color w:val="3B3838" w:themeColor="background2" w:themeShade="40"/>
                              <w:sz w:val="28"/>
                              <w:szCs w:val="28"/>
                            </w:rPr>
                            <w:t>INTEGRANTES:</w:t>
                          </w:r>
                        </w:p>
                        <w:p w14:paraId="63937AAC" w14:textId="77777777" w:rsidR="00F419E3" w:rsidRDefault="00F81407" w:rsidP="00F419E3">
                          <w:pPr>
                            <w:pStyle w:val="Sinespaciado"/>
                            <w:jc w:val="right"/>
                            <w:rPr>
                              <w:color w:val="3B3838" w:themeColor="background2" w:themeShade="4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F81407">
                            <w:rPr>
                              <w:color w:val="3B3838" w:themeColor="background2" w:themeShade="40"/>
                              <w:sz w:val="28"/>
                              <w:szCs w:val="28"/>
                            </w:rPr>
                            <w:t>Dario</w:t>
                          </w:r>
                          <w:proofErr w:type="spellEnd"/>
                          <w:r w:rsidRPr="00F81407">
                            <w:rPr>
                              <w:color w:val="3B3838" w:themeColor="background2" w:themeShade="40"/>
                              <w:sz w:val="28"/>
                              <w:szCs w:val="28"/>
                            </w:rPr>
                            <w:t xml:space="preserve"> Andrés Filian </w:t>
                          </w:r>
                          <w:proofErr w:type="spellStart"/>
                          <w:r w:rsidRPr="00F81407">
                            <w:rPr>
                              <w:color w:val="3B3838" w:themeColor="background2" w:themeShade="40"/>
                              <w:sz w:val="28"/>
                              <w:szCs w:val="28"/>
                            </w:rPr>
                            <w:t>Rios</w:t>
                          </w:r>
                          <w:proofErr w:type="spellEnd"/>
                        </w:p>
                        <w:p w14:paraId="2BD61517" w14:textId="77777777" w:rsidR="00F81407" w:rsidRDefault="00F81407" w:rsidP="00F419E3">
                          <w:pPr>
                            <w:pStyle w:val="Sinespaciado"/>
                            <w:jc w:val="right"/>
                            <w:rPr>
                              <w:color w:val="3B3838" w:themeColor="background2" w:themeShade="40"/>
                              <w:sz w:val="28"/>
                              <w:szCs w:val="28"/>
                            </w:rPr>
                          </w:pPr>
                          <w:r w:rsidRPr="00F81407">
                            <w:rPr>
                              <w:color w:val="3B3838" w:themeColor="background2" w:themeShade="40"/>
                              <w:sz w:val="28"/>
                              <w:szCs w:val="28"/>
                            </w:rPr>
                            <w:t xml:space="preserve">Dennisse Michelle Moran </w:t>
                          </w:r>
                          <w:proofErr w:type="spellStart"/>
                          <w:r w:rsidRPr="00F81407">
                            <w:rPr>
                              <w:color w:val="3B3838" w:themeColor="background2" w:themeShade="40"/>
                              <w:sz w:val="28"/>
                              <w:szCs w:val="28"/>
                            </w:rPr>
                            <w:t>Guachichulca</w:t>
                          </w:r>
                          <w:proofErr w:type="spellEnd"/>
                        </w:p>
                        <w:p w14:paraId="4EF3EFD1" w14:textId="77777777" w:rsidR="00F81407" w:rsidRDefault="00F81407" w:rsidP="00F419E3">
                          <w:pPr>
                            <w:pStyle w:val="Sinespaciado"/>
                            <w:jc w:val="right"/>
                            <w:rPr>
                              <w:color w:val="3B3838" w:themeColor="background2" w:themeShade="40"/>
                              <w:sz w:val="28"/>
                              <w:szCs w:val="28"/>
                            </w:rPr>
                          </w:pPr>
                          <w:r w:rsidRPr="00F81407">
                            <w:rPr>
                              <w:color w:val="3B3838" w:themeColor="background2" w:themeShade="40"/>
                              <w:sz w:val="28"/>
                              <w:szCs w:val="28"/>
                            </w:rPr>
                            <w:t xml:space="preserve">Martín </w:t>
                          </w:r>
                          <w:proofErr w:type="spellStart"/>
                          <w:r w:rsidRPr="00F81407">
                            <w:rPr>
                              <w:color w:val="3B3838" w:themeColor="background2" w:themeShade="40"/>
                              <w:sz w:val="28"/>
                              <w:szCs w:val="28"/>
                            </w:rPr>
                            <w:t>Steed</w:t>
                          </w:r>
                          <w:proofErr w:type="spellEnd"/>
                          <w:r w:rsidRPr="00F81407">
                            <w:rPr>
                              <w:color w:val="3B3838" w:themeColor="background2" w:themeShade="40"/>
                              <w:sz w:val="28"/>
                              <w:szCs w:val="28"/>
                            </w:rPr>
                            <w:t xml:space="preserve"> Vélez Segarra</w:t>
                          </w:r>
                        </w:p>
                        <w:p w14:paraId="7F44044E" w14:textId="77777777" w:rsidR="00F81407" w:rsidRDefault="00F81407" w:rsidP="00F419E3">
                          <w:pPr>
                            <w:pStyle w:val="Sinespaciado"/>
                            <w:jc w:val="right"/>
                            <w:rPr>
                              <w:color w:val="3B3838" w:themeColor="background2" w:themeShade="40"/>
                              <w:sz w:val="28"/>
                              <w:szCs w:val="28"/>
                            </w:rPr>
                          </w:pPr>
                          <w:r w:rsidRPr="00F81407">
                            <w:rPr>
                              <w:color w:val="3B3838" w:themeColor="background2" w:themeShade="40"/>
                              <w:sz w:val="28"/>
                              <w:szCs w:val="28"/>
                            </w:rPr>
                            <w:t xml:space="preserve">Josué Israel Zambrano </w:t>
                          </w:r>
                          <w:proofErr w:type="spellStart"/>
                          <w:r w:rsidRPr="00F81407">
                            <w:rPr>
                              <w:color w:val="3B3838" w:themeColor="background2" w:themeShade="40"/>
                              <w:sz w:val="28"/>
                              <w:szCs w:val="28"/>
                            </w:rPr>
                            <w:t>Chavez</w:t>
                          </w:r>
                          <w:proofErr w:type="spellEnd"/>
                        </w:p>
                        <w:p w14:paraId="6F662D4D" w14:textId="77777777" w:rsidR="00A61434" w:rsidRDefault="00A61434" w:rsidP="00F419E3">
                          <w:pPr>
                            <w:pStyle w:val="Sinespaciado"/>
                            <w:jc w:val="right"/>
                            <w:rPr>
                              <w:color w:val="3B3838" w:themeColor="background2" w:themeShade="4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C83A77" wp14:editId="6C7792E9">
                    <wp:simplePos x="0" y="0"/>
                    <wp:positionH relativeFrom="page">
                      <wp:posOffset>220717</wp:posOffset>
                    </wp:positionH>
                    <wp:positionV relativeFrom="page">
                      <wp:posOffset>3752193</wp:posOffset>
                    </wp:positionV>
                    <wp:extent cx="7315200" cy="3153104"/>
                    <wp:effectExtent l="0" t="0" r="0" b="9525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1531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258483" w14:textId="77777777" w:rsidR="00A61434" w:rsidRPr="00F81407" w:rsidRDefault="00F81407" w:rsidP="00A61434">
                                <w:pPr>
                                  <w:jc w:val="right"/>
                                  <w:rPr>
                                    <w:color w:val="003200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12E46"/>
                                      <w:sz w:val="60"/>
                                      <w:szCs w:val="60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F81407">
                                      <w:rPr>
                                        <w:caps/>
                                        <w:color w:val="012E46"/>
                                        <w:sz w:val="60"/>
                                        <w:szCs w:val="60"/>
                                      </w:rPr>
                                      <w:t>CASO ESTUDIO: ANIMAL PARK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15318700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5949E3" w14:textId="77777777" w:rsidR="00A61434" w:rsidRDefault="00F81407" w:rsidP="00A6143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INGENIERÍA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C83A77" id="Cuadro de texto 154" o:spid="_x0000_s1029" type="#_x0000_t202" style="position:absolute;margin-left:17.4pt;margin-top:295.45pt;width:8in;height:248.3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" filled="f" stroked="f" strokeweight=".5pt">
                    <v:textbox inset="126pt,0,54pt,0">
                      <w:txbxContent>
                        <w:p w14:paraId="11258483" w14:textId="77777777" w:rsidR="00A61434" w:rsidRPr="00F81407" w:rsidRDefault="00F81407" w:rsidP="00A61434">
                          <w:pPr>
                            <w:jc w:val="right"/>
                            <w:rPr>
                              <w:color w:val="003200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aps/>
                                <w:color w:val="012E46"/>
                                <w:sz w:val="60"/>
                                <w:szCs w:val="60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F81407">
                                <w:rPr>
                                  <w:caps/>
                                  <w:color w:val="012E46"/>
                                  <w:sz w:val="60"/>
                                  <w:szCs w:val="60"/>
                                </w:rPr>
                                <w:t>CASO ESTUDIO: ANIMAL PARK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15318700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75949E3" w14:textId="77777777" w:rsidR="00A61434" w:rsidRDefault="00F81407" w:rsidP="00A6143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INGENIERÍA DE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61434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24BF0E0" wp14:editId="7664A181">
                <wp:simplePos x="0" y="0"/>
                <wp:positionH relativeFrom="margin">
                  <wp:posOffset>217805</wp:posOffset>
                </wp:positionH>
                <wp:positionV relativeFrom="paragraph">
                  <wp:posOffset>767065</wp:posOffset>
                </wp:positionV>
                <wp:extent cx="4937760" cy="3158490"/>
                <wp:effectExtent l="0" t="0" r="0" b="3810"/>
                <wp:wrapNone/>
                <wp:docPr id="13" name="Imagen 13" descr="UNEMI – Universidad Estatal de Milag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EMI – Universidad Estatal de Milag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7760" cy="315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61434" w:rsidRPr="00366764">
            <w:rPr>
              <w:rFonts w:ascii="Courier New" w:hAnsi="Courier New" w:cs="Courier New"/>
              <w:noProof/>
              <w:spacing w:val="-38"/>
              <w:sz w:val="48"/>
              <w:szCs w:val="48"/>
              <w:lang w:val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D94D3CB" wp14:editId="218DC506">
                    <wp:simplePos x="0" y="0"/>
                    <wp:positionH relativeFrom="column">
                      <wp:posOffset>-1076960</wp:posOffset>
                    </wp:positionH>
                    <wp:positionV relativeFrom="paragraph">
                      <wp:posOffset>9056370</wp:posOffset>
                    </wp:positionV>
                    <wp:extent cx="4013835" cy="179705"/>
                    <wp:effectExtent l="0" t="0" r="24765" b="10795"/>
                    <wp:wrapNone/>
                    <wp:docPr id="30" name="Rectángul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013835" cy="179705"/>
                            </a:xfrm>
                            <a:prstGeom prst="rect">
                              <a:avLst/>
                            </a:prstGeom>
                            <a:solidFill>
                              <a:srgbClr val="012E46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59F1A32" id="Rectángulo 30" o:spid="_x0000_s1026" style="position:absolute;margin-left:-84.8pt;margin-top:713.1pt;width:316.05pt;height:14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" fillcolor="#012e46" strokecolor="white [3212]" strokeweight="1pt"/>
                </w:pict>
              </mc:Fallback>
            </mc:AlternateContent>
          </w:r>
          <w:r w:rsidR="00A61434" w:rsidRPr="00366764">
            <w:rPr>
              <w:rFonts w:ascii="Courier New" w:hAnsi="Courier New" w:cs="Courier New"/>
              <w:noProof/>
              <w:spacing w:val="-38"/>
              <w:sz w:val="48"/>
              <w:szCs w:val="48"/>
              <w:lang w:val="es-E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6CC4C72" wp14:editId="769DA660">
                    <wp:simplePos x="0" y="0"/>
                    <wp:positionH relativeFrom="column">
                      <wp:posOffset>1110615</wp:posOffset>
                    </wp:positionH>
                    <wp:positionV relativeFrom="paragraph">
                      <wp:posOffset>9056370</wp:posOffset>
                    </wp:positionV>
                    <wp:extent cx="3279775" cy="179705"/>
                    <wp:effectExtent l="0" t="0" r="15875" b="10795"/>
                    <wp:wrapNone/>
                    <wp:docPr id="31" name="Rectángulo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79775" cy="179705"/>
                            </a:xfrm>
                            <a:prstGeom prst="rect">
                              <a:avLst/>
                            </a:prstGeom>
                            <a:solidFill>
                              <a:srgbClr val="4E6D7E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B86D439" id="Rectángulo 31" o:spid="_x0000_s1026" style="position:absolute;margin-left:87.45pt;margin-top:713.1pt;width:258.25pt;height:1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" fillcolor="#4e6d7e" strokecolor="white [3212]" strokeweight="1pt"/>
                </w:pict>
              </mc:Fallback>
            </mc:AlternateContent>
          </w:r>
          <w:r w:rsidR="00A61434" w:rsidRPr="00366764">
            <w:rPr>
              <w:rFonts w:ascii="Courier New" w:hAnsi="Courier New" w:cs="Courier New"/>
              <w:noProof/>
              <w:spacing w:val="-38"/>
              <w:sz w:val="48"/>
              <w:szCs w:val="48"/>
              <w:lang w:val="es-E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9049F79" wp14:editId="61669C54">
                    <wp:simplePos x="0" y="0"/>
                    <wp:positionH relativeFrom="column">
                      <wp:posOffset>4330700</wp:posOffset>
                    </wp:positionH>
                    <wp:positionV relativeFrom="paragraph">
                      <wp:posOffset>9056370</wp:posOffset>
                    </wp:positionV>
                    <wp:extent cx="2178685" cy="179705"/>
                    <wp:effectExtent l="0" t="0" r="12065" b="10795"/>
                    <wp:wrapNone/>
                    <wp:docPr id="33" name="Rectángul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78685" cy="179705"/>
                            </a:xfrm>
                            <a:prstGeom prst="rect">
                              <a:avLst/>
                            </a:prstGeom>
                            <a:solidFill>
                              <a:srgbClr val="B5C2C8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DC99B7A" id="Rectángulo 33" o:spid="_x0000_s1026" style="position:absolute;margin-left:341pt;margin-top:713.1pt;width:171.55pt;height:14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" fillcolor="#b5c2c8" strokecolor="white [3212]" strokeweight="1pt"/>
                </w:pict>
              </mc:Fallback>
            </mc:AlternateContent>
          </w:r>
          <w:r w:rsidR="00A61434" w:rsidRPr="00366764">
            <w:rPr>
              <w:rFonts w:ascii="Courier New" w:hAnsi="Courier New" w:cs="Courier New"/>
              <w:noProof/>
              <w:spacing w:val="-38"/>
              <w:sz w:val="48"/>
              <w:szCs w:val="48"/>
              <w:lang w:val="es-E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8882546" wp14:editId="5A0AB157">
                    <wp:simplePos x="0" y="0"/>
                    <wp:positionH relativeFrom="column">
                      <wp:posOffset>-1076960</wp:posOffset>
                    </wp:positionH>
                    <wp:positionV relativeFrom="paragraph">
                      <wp:posOffset>9017635</wp:posOffset>
                    </wp:positionV>
                    <wp:extent cx="7576185" cy="45085"/>
                    <wp:effectExtent l="0" t="0" r="24765" b="12065"/>
                    <wp:wrapNone/>
                    <wp:docPr id="34" name="Rectángul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76185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CF0EE40" id="Rectángulo 34" o:spid="_x0000_s1026" style="position:absolute;margin-left:-84.8pt;margin-top:710.05pt;width:596.55pt;height: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" fillcolor="white [3212]" strokecolor="white [3212]" strokeweight="1pt"/>
                </w:pict>
              </mc:Fallback>
            </mc:AlternateContent>
          </w:r>
          <w:r w:rsidR="00A61434" w:rsidRPr="00366764">
            <w:rPr>
              <w:rFonts w:ascii="Courier New" w:hAnsi="Courier New" w:cs="Courier New"/>
              <w:noProof/>
              <w:spacing w:val="-38"/>
              <w:sz w:val="48"/>
              <w:szCs w:val="48"/>
              <w:lang w:val="es-ES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742384F" wp14:editId="72772981">
                    <wp:simplePos x="0" y="0"/>
                    <wp:positionH relativeFrom="column">
                      <wp:posOffset>-1076632</wp:posOffset>
                    </wp:positionH>
                    <wp:positionV relativeFrom="paragraph">
                      <wp:posOffset>9220138</wp:posOffset>
                    </wp:positionV>
                    <wp:extent cx="7576185" cy="45085"/>
                    <wp:effectExtent l="0" t="0" r="24765" b="12065"/>
                    <wp:wrapNone/>
                    <wp:docPr id="35" name="Rectángu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76185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C879E96" id="Rectángulo 35" o:spid="_x0000_s1026" style="position:absolute;margin-left:-84.75pt;margin-top:726pt;width:596.55pt;height: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" fillcolor="white [3212]" strokecolor="white [3212]" strokeweight="1pt"/>
                </w:pict>
              </mc:Fallback>
            </mc:AlternateContent>
          </w:r>
        </w:p>
        <w:p w14:paraId="095EEFA9" w14:textId="77777777" w:rsidR="00F81407" w:rsidRDefault="00F13299" w:rsidP="00F81407">
          <w:pPr>
            <w:tabs>
              <w:tab w:val="left" w:pos="2880"/>
            </w:tabs>
            <w:rPr>
              <w:rFonts w:ascii="Courier New" w:hAnsi="Courier New" w:cs="Courier New"/>
              <w:sz w:val="56"/>
              <w:szCs w:val="56"/>
            </w:rPr>
          </w:pPr>
          <w:r>
            <w:rPr>
              <w:noProof/>
            </w:rPr>
            <w:lastRenderedPageBreak/>
            <w:drawing>
              <wp:anchor distT="0" distB="0" distL="114300" distR="114300" simplePos="0" relativeHeight="251672576" behindDoc="0" locked="0" layoutInCell="1" allowOverlap="1" wp14:anchorId="36330956" wp14:editId="5EF9F771">
                <wp:simplePos x="0" y="0"/>
                <wp:positionH relativeFrom="margin">
                  <wp:align>center</wp:align>
                </wp:positionH>
                <wp:positionV relativeFrom="paragraph">
                  <wp:posOffset>3897</wp:posOffset>
                </wp:positionV>
                <wp:extent cx="9335386" cy="5869376"/>
                <wp:effectExtent l="0" t="0" r="0" b="0"/>
                <wp:wrapNone/>
                <wp:docPr id="133" name="Imagen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5386" cy="5869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F81407">
            <w:rPr>
              <w:rFonts w:ascii="Courier New" w:hAnsi="Courier New" w:cs="Courier New"/>
              <w:sz w:val="56"/>
              <w:szCs w:val="56"/>
            </w:rPr>
            <w:br w:type="page"/>
          </w:r>
        </w:p>
        <w:p w14:paraId="1A1CE88F" w14:textId="77777777" w:rsidR="00F81407" w:rsidRDefault="00F81407" w:rsidP="00F81407">
          <w:pPr>
            <w:tabs>
              <w:tab w:val="left" w:pos="2880"/>
            </w:tabs>
            <w:jc w:val="center"/>
            <w:rPr>
              <w:rFonts w:ascii="Courier New" w:hAnsi="Courier New" w:cs="Courier New"/>
              <w:sz w:val="56"/>
              <w:szCs w:val="56"/>
            </w:rPr>
          </w:pPr>
          <w:r>
            <w:rPr>
              <w:noProof/>
            </w:rPr>
            <w:lastRenderedPageBreak/>
            <w:drawing>
              <wp:inline distT="0" distB="0" distL="0" distR="0" wp14:anchorId="369683AA" wp14:editId="4745F3E3">
                <wp:extent cx="8312785" cy="5403215"/>
                <wp:effectExtent l="0" t="0" r="0" b="6985"/>
                <wp:docPr id="129" name="Imagen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2785" cy="540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ourier New" w:hAnsi="Courier New" w:cs="Courier New"/>
              <w:sz w:val="56"/>
              <w:szCs w:val="56"/>
            </w:rPr>
            <w:br w:type="page"/>
          </w:r>
        </w:p>
        <w:p w14:paraId="62127855" w14:textId="77777777" w:rsidR="00F81407" w:rsidRDefault="00F81407" w:rsidP="00F81407">
          <w:pPr>
            <w:tabs>
              <w:tab w:val="left" w:pos="2880"/>
            </w:tabs>
            <w:jc w:val="center"/>
            <w:rPr>
              <w:rFonts w:ascii="Courier New" w:hAnsi="Courier New" w:cs="Courier New"/>
              <w:sz w:val="56"/>
              <w:szCs w:val="56"/>
            </w:rPr>
          </w:pPr>
          <w:r>
            <w:rPr>
              <w:rFonts w:ascii="Courier New" w:hAnsi="Courier New" w:cs="Courier New"/>
              <w:noProof/>
              <w:sz w:val="56"/>
              <w:szCs w:val="56"/>
            </w:rPr>
            <w:lastRenderedPageBreak/>
            <w:drawing>
              <wp:inline distT="0" distB="0" distL="0" distR="0" wp14:anchorId="61AA3137" wp14:editId="592EFE72">
                <wp:extent cx="7089775" cy="4168140"/>
                <wp:effectExtent l="0" t="0" r="0" b="3810"/>
                <wp:docPr id="130" name="Imagen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89775" cy="416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ourier New" w:hAnsi="Courier New" w:cs="Courier New"/>
              <w:sz w:val="56"/>
              <w:szCs w:val="56"/>
            </w:rPr>
            <w:br w:type="page"/>
          </w:r>
        </w:p>
        <w:p w14:paraId="799F5288" w14:textId="77777777" w:rsidR="00F81407" w:rsidRDefault="00F81407" w:rsidP="00F81407">
          <w:pPr>
            <w:tabs>
              <w:tab w:val="left" w:pos="2880"/>
            </w:tabs>
            <w:jc w:val="center"/>
            <w:rPr>
              <w:rFonts w:ascii="Courier New" w:hAnsi="Courier New" w:cs="Courier New"/>
              <w:sz w:val="56"/>
              <w:szCs w:val="56"/>
            </w:rPr>
          </w:pPr>
          <w:r>
            <w:rPr>
              <w:rFonts w:ascii="Courier New" w:hAnsi="Courier New" w:cs="Courier New"/>
              <w:noProof/>
              <w:sz w:val="56"/>
              <w:szCs w:val="56"/>
            </w:rPr>
            <w:lastRenderedPageBreak/>
            <w:drawing>
              <wp:inline distT="0" distB="0" distL="0" distR="0" wp14:anchorId="7AE431BA" wp14:editId="1F54B65E">
                <wp:extent cx="8894445" cy="5236845"/>
                <wp:effectExtent l="0" t="0" r="1905" b="1905"/>
                <wp:docPr id="131" name="Imagen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94445" cy="523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ourier New" w:hAnsi="Courier New" w:cs="Courier New"/>
              <w:sz w:val="56"/>
              <w:szCs w:val="56"/>
            </w:rPr>
            <w:br w:type="page"/>
          </w:r>
        </w:p>
        <w:p w14:paraId="702E1CB2" w14:textId="77777777" w:rsidR="00F81407" w:rsidRDefault="00F81407" w:rsidP="00F81407">
          <w:pPr>
            <w:tabs>
              <w:tab w:val="left" w:pos="2880"/>
            </w:tabs>
            <w:jc w:val="center"/>
            <w:rPr>
              <w:rFonts w:ascii="Courier New" w:hAnsi="Courier New" w:cs="Courier New"/>
              <w:sz w:val="56"/>
              <w:szCs w:val="56"/>
            </w:rPr>
          </w:pPr>
          <w:r>
            <w:rPr>
              <w:noProof/>
            </w:rPr>
            <w:lastRenderedPageBreak/>
            <w:drawing>
              <wp:inline distT="0" distB="0" distL="0" distR="0" wp14:anchorId="0FE4E920" wp14:editId="5BD03435">
                <wp:extent cx="4393870" cy="4135038"/>
                <wp:effectExtent l="0" t="0" r="6985" b="0"/>
                <wp:docPr id="132" name="Imagen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11393" cy="4151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ourier New" w:hAnsi="Courier New" w:cs="Courier New"/>
              <w:sz w:val="56"/>
              <w:szCs w:val="56"/>
            </w:rPr>
            <w:br w:type="page"/>
          </w:r>
        </w:p>
        <w:p w14:paraId="340FCB15" w14:textId="77777777" w:rsidR="00F81407" w:rsidRDefault="00F81407" w:rsidP="00F81407">
          <w:pPr>
            <w:tabs>
              <w:tab w:val="left" w:pos="2880"/>
            </w:tabs>
            <w:rPr>
              <w:rFonts w:ascii="Courier New" w:hAnsi="Courier New" w:cs="Courier New"/>
              <w:sz w:val="56"/>
              <w:szCs w:val="56"/>
            </w:rPr>
            <w:sectPr w:rsidR="00F81407" w:rsidSect="00F81407">
              <w:pgSz w:w="16838" w:h="11906" w:orient="landscape"/>
              <w:pgMar w:top="1701" w:right="1417" w:bottom="1701" w:left="1417" w:header="708" w:footer="708" w:gutter="0"/>
              <w:pgNumType w:start="0"/>
              <w:cols w:space="708"/>
              <w:docGrid w:linePitch="360"/>
            </w:sectPr>
          </w:pPr>
        </w:p>
        <w:p w14:paraId="5CEEA631" w14:textId="77777777" w:rsidR="00F81407" w:rsidRDefault="00F81407" w:rsidP="00F81407">
          <w:pPr>
            <w:tabs>
              <w:tab w:val="left" w:pos="2880"/>
            </w:tabs>
            <w:rPr>
              <w:rFonts w:ascii="Courier New" w:hAnsi="Courier New" w:cs="Courier New"/>
              <w:sz w:val="56"/>
              <w:szCs w:val="56"/>
            </w:rPr>
          </w:pPr>
          <w:r>
            <w:rPr>
              <w:noProof/>
            </w:rPr>
            <w:lastRenderedPageBreak/>
            <w:drawing>
              <wp:inline distT="0" distB="0" distL="0" distR="0" wp14:anchorId="5D6FCF50" wp14:editId="257105C8">
                <wp:extent cx="5400040" cy="4189958"/>
                <wp:effectExtent l="0" t="0" r="0" b="1270"/>
                <wp:docPr id="63" name="Imagen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418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A6A7D2B" w14:textId="77777777" w:rsidR="00F81407" w:rsidRDefault="00F81407" w:rsidP="00F81407">
      <w:pPr>
        <w:pStyle w:val="Ttulo1"/>
      </w:pPr>
      <w:r w:rsidRPr="00F81407">
        <w:t>Análisis del caso propuesto</w:t>
      </w:r>
      <w:r w:rsidR="00F13299">
        <w:t xml:space="preserve"> –</w:t>
      </w:r>
      <w:r w:rsidRPr="00F81407">
        <w:t xml:space="preserve"> Explicación de la propuesta</w:t>
      </w:r>
    </w:p>
    <w:p w14:paraId="7250AC84" w14:textId="77777777" w:rsidR="00F81407" w:rsidRDefault="00F13299" w:rsidP="00F13299">
      <w:pPr>
        <w:jc w:val="both"/>
      </w:pPr>
      <w:r>
        <w:t xml:space="preserve">Dado a que estamos extrayendo información de diferentes fuentes las cuales tienen sus propias tablas, hemos considerado realizar un </w:t>
      </w:r>
      <w:proofErr w:type="spellStart"/>
      <w:r>
        <w:t>DataWarehouse</w:t>
      </w:r>
      <w:proofErr w:type="spellEnd"/>
      <w:r>
        <w:t xml:space="preserve">. Podemos considerar que al menos en el sistema de Venta de entradas que no se puede mezclar con la de venta de Productos/Comida, así mismo nace una tabla de hechos distinta que extrae información de publicaciones de diferentes redes sociales como </w:t>
      </w:r>
      <w:proofErr w:type="spellStart"/>
      <w:r>
        <w:t>tiktok</w:t>
      </w:r>
      <w:proofErr w:type="spellEnd"/>
      <w:r>
        <w:t xml:space="preserve"> e Instagram, donde se consideran las métricas de número de </w:t>
      </w:r>
      <w:proofErr w:type="spellStart"/>
      <w:r>
        <w:t>likes</w:t>
      </w:r>
      <w:proofErr w:type="spellEnd"/>
      <w:r>
        <w:t xml:space="preserve"> o reacciones y los números de comentarios. Como se puede apreciar, esa tabla de hechos va conectada con la de parques, porque es natural que cada parque tendría su propia red social.</w:t>
      </w:r>
    </w:p>
    <w:p w14:paraId="1BF73240" w14:textId="77777777" w:rsidR="00F13299" w:rsidRPr="00F81407" w:rsidRDefault="00F13299" w:rsidP="00F13299">
      <w:pPr>
        <w:jc w:val="both"/>
      </w:pPr>
      <w:r>
        <w:t xml:space="preserve">Consideramos pertinente tenerlos separados por cada Data </w:t>
      </w:r>
      <w:proofErr w:type="spellStart"/>
      <w:r>
        <w:t>Mart</w:t>
      </w:r>
      <w:proofErr w:type="spellEnd"/>
      <w:r>
        <w:t xml:space="preserve"> e incorporarlo a un DW para que así se puedan realizar los </w:t>
      </w:r>
      <w:r w:rsidR="00207038">
        <w:t xml:space="preserve">diferentes </w:t>
      </w:r>
      <w:r>
        <w:t xml:space="preserve">análisis </w:t>
      </w:r>
      <w:r w:rsidR="00207038">
        <w:t xml:space="preserve">requeridos y que sean </w:t>
      </w:r>
      <w:bookmarkStart w:id="0" w:name="_GoBack"/>
      <w:bookmarkEnd w:id="0"/>
      <w:r>
        <w:t>complementarios a todas las áreas.</w:t>
      </w:r>
    </w:p>
    <w:sectPr w:rsidR="00F13299" w:rsidRPr="00F81407" w:rsidSect="00F81407"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CEB9C" w14:textId="77777777" w:rsidR="006E1809" w:rsidRDefault="006E1809">
      <w:pPr>
        <w:spacing w:after="0" w:line="240" w:lineRule="auto"/>
      </w:pPr>
      <w:r>
        <w:separator/>
      </w:r>
    </w:p>
  </w:endnote>
  <w:endnote w:type="continuationSeparator" w:id="0">
    <w:p w14:paraId="1E5A5E31" w14:textId="77777777" w:rsidR="006E1809" w:rsidRDefault="006E1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39720" w14:textId="77777777" w:rsidR="00B50A5F" w:rsidRDefault="00F81407">
    <w:pPr>
      <w:pStyle w:val="Piedepgina"/>
    </w:pPr>
    <w:r w:rsidRPr="00B50A5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9DFB288" wp14:editId="65D0B3F1">
              <wp:simplePos x="0" y="0"/>
              <wp:positionH relativeFrom="column">
                <wp:posOffset>8654451</wp:posOffset>
              </wp:positionH>
              <wp:positionV relativeFrom="paragraph">
                <wp:posOffset>87235</wp:posOffset>
              </wp:positionV>
              <wp:extent cx="348182" cy="285115"/>
              <wp:effectExtent l="0" t="0" r="0" b="635"/>
              <wp:wrapNone/>
              <wp:docPr id="32" name="Rectángul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8182" cy="285115"/>
                      </a:xfrm>
                      <a:prstGeom prst="rect">
                        <a:avLst/>
                      </a:prstGeom>
                      <a:solidFill>
                        <a:srgbClr val="012E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A2D596" w14:textId="77777777" w:rsidR="00B50A5F" w:rsidRPr="00181C7D" w:rsidRDefault="00A61434" w:rsidP="00B50A5F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  <w:lang w:val="es-ES"/>
                            </w:rPr>
                          </w:pPr>
                          <w:r w:rsidRPr="00181C7D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  <w:lang w:val="es-ES"/>
                            </w:rPr>
                            <w:fldChar w:fldCharType="begin"/>
                          </w:r>
                          <w:r w:rsidRPr="00181C7D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  <w:lang w:val="es-ES"/>
                            </w:rPr>
                            <w:instrText>PAGE   \* MERGEFORMAT</w:instrText>
                          </w:r>
                          <w:r w:rsidRPr="00181C7D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  <w:lang w:val="es-ES"/>
                            </w:rPr>
                            <w:fldChar w:fldCharType="separate"/>
                          </w:r>
                          <w:r w:rsidRPr="00181C7D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  <w:lang w:val="es-ES"/>
                            </w:rPr>
                            <w:t>1</w:t>
                          </w:r>
                          <w:r w:rsidRPr="00181C7D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DFB288" id="Rectángulo 32" o:spid="_x0000_s1039" style="position:absolute;margin-left:681.45pt;margin-top:6.85pt;width:27.4pt;height:22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" fillcolor="#012e46" stroked="f" strokeweight="1pt">
              <v:textbox>
                <w:txbxContent>
                  <w:p w14:paraId="33A2D596" w14:textId="77777777" w:rsidR="00B50A5F" w:rsidRPr="00181C7D" w:rsidRDefault="00A61434" w:rsidP="00B50A5F">
                    <w:pPr>
                      <w:jc w:val="center"/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  <w:lang w:val="es-ES"/>
                      </w:rPr>
                    </w:pPr>
                    <w:r w:rsidRPr="00181C7D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  <w:lang w:val="es-ES"/>
                      </w:rPr>
                      <w:fldChar w:fldCharType="begin"/>
                    </w:r>
                    <w:r w:rsidRPr="00181C7D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  <w:lang w:val="es-ES"/>
                      </w:rPr>
                      <w:instrText>PAGE   \* MERGEFORMAT</w:instrText>
                    </w:r>
                    <w:r w:rsidRPr="00181C7D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  <w:lang w:val="es-ES"/>
                      </w:rPr>
                      <w:fldChar w:fldCharType="separate"/>
                    </w:r>
                    <w:r w:rsidRPr="00181C7D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  <w:lang w:val="es-ES"/>
                      </w:rPr>
                      <w:t>1</w:t>
                    </w:r>
                    <w:r w:rsidRPr="00181C7D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  <w:lang w:val="es-E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B50A5F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2941FA7" wp14:editId="578EFE91">
              <wp:simplePos x="0" y="0"/>
              <wp:positionH relativeFrom="column">
                <wp:posOffset>1852030</wp:posOffset>
              </wp:positionH>
              <wp:positionV relativeFrom="paragraph">
                <wp:posOffset>133745</wp:posOffset>
              </wp:positionV>
              <wp:extent cx="4658169" cy="196695"/>
              <wp:effectExtent l="0" t="0" r="28575" b="13335"/>
              <wp:wrapNone/>
              <wp:docPr id="26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58169" cy="196695"/>
                      </a:xfrm>
                      <a:prstGeom prst="rect">
                        <a:avLst/>
                      </a:prstGeom>
                      <a:solidFill>
                        <a:srgbClr val="4E6D7E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511235" id="Rectángulo 26" o:spid="_x0000_s1026" style="position:absolute;margin-left:145.85pt;margin-top:10.55pt;width:366.8pt;height:1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" fillcolor="#4e6d7e" strokecolor="white [3212]" strokeweight="1pt"/>
          </w:pict>
        </mc:Fallback>
      </mc:AlternateContent>
    </w:r>
    <w:r w:rsidRPr="00B50A5F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C8E3A8" wp14:editId="6CD27BD8">
              <wp:simplePos x="0" y="0"/>
              <wp:positionH relativeFrom="page">
                <wp:align>right</wp:align>
              </wp:positionH>
              <wp:positionV relativeFrom="paragraph">
                <wp:posOffset>133745</wp:posOffset>
              </wp:positionV>
              <wp:extent cx="3435122" cy="189075"/>
              <wp:effectExtent l="0" t="0" r="13335" b="20955"/>
              <wp:wrapNone/>
              <wp:docPr id="27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5122" cy="189075"/>
                      </a:xfrm>
                      <a:prstGeom prst="rect">
                        <a:avLst/>
                      </a:prstGeom>
                      <a:solidFill>
                        <a:srgbClr val="B5C2C8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CC6FAD" id="Rectángulo 27" o:spid="_x0000_s1026" style="position:absolute;margin-left:219.3pt;margin-top:10.55pt;width:270.5pt;height:14.9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" fillcolor="#b5c2c8" strokecolor="white [3212]" strokeweight="1pt">
              <w10:wrap anchorx="page"/>
            </v:rect>
          </w:pict>
        </mc:Fallback>
      </mc:AlternateContent>
    </w:r>
    <w:r w:rsidR="00A61434" w:rsidRPr="00B50A5F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1E6092C" wp14:editId="50FAD8FD">
              <wp:simplePos x="0" y="0"/>
              <wp:positionH relativeFrom="page">
                <wp:align>right</wp:align>
              </wp:positionH>
              <wp:positionV relativeFrom="paragraph">
                <wp:posOffset>320694</wp:posOffset>
              </wp:positionV>
              <wp:extent cx="10836322" cy="45719"/>
              <wp:effectExtent l="0" t="0" r="22225" b="12065"/>
              <wp:wrapNone/>
              <wp:docPr id="29" name="Rectángul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36322" cy="45719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5B1179" id="Rectángulo 29" o:spid="_x0000_s1026" style="position:absolute;margin-left:802.05pt;margin-top:25.25pt;width:853.25pt;height:3.6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" fillcolor="white [3212]" strokecolor="white [3212]" strokeweight="1pt">
              <w10:wrap anchorx="page"/>
            </v:rect>
          </w:pict>
        </mc:Fallback>
      </mc:AlternateContent>
    </w:r>
    <w:r w:rsidR="00A61434" w:rsidRPr="00B50A5F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263535A" wp14:editId="77817DAE">
              <wp:simplePos x="0" y="0"/>
              <wp:positionH relativeFrom="page">
                <wp:align>right</wp:align>
              </wp:positionH>
              <wp:positionV relativeFrom="paragraph">
                <wp:posOffset>115978</wp:posOffset>
              </wp:positionV>
              <wp:extent cx="10836322" cy="45719"/>
              <wp:effectExtent l="0" t="0" r="22225" b="12065"/>
              <wp:wrapNone/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36322" cy="45719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BA8756" id="Rectángulo 28" o:spid="_x0000_s1026" style="position:absolute;margin-left:802.05pt;margin-top:9.15pt;width:853.25pt;height:3.6pt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" fillcolor="white [3212]" strokecolor="white [3212]" strokeweight="1pt">
              <w10:wrap anchorx="page"/>
            </v:rect>
          </w:pict>
        </mc:Fallback>
      </mc:AlternateContent>
    </w:r>
    <w:r w:rsidR="00A61434" w:rsidRPr="00B50A5F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BF822F" wp14:editId="76F21638">
              <wp:simplePos x="0" y="0"/>
              <wp:positionH relativeFrom="column">
                <wp:posOffset>-1079500</wp:posOffset>
              </wp:positionH>
              <wp:positionV relativeFrom="paragraph">
                <wp:posOffset>151130</wp:posOffset>
              </wp:positionV>
              <wp:extent cx="4013934" cy="180000"/>
              <wp:effectExtent l="0" t="0" r="24765" b="10795"/>
              <wp:wrapNone/>
              <wp:docPr id="25" name="Rectá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3934" cy="180000"/>
                      </a:xfrm>
                      <a:prstGeom prst="rect">
                        <a:avLst/>
                      </a:prstGeom>
                      <a:solidFill>
                        <a:srgbClr val="012E46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D41122" id="Rectángulo 25" o:spid="_x0000_s1026" style="position:absolute;margin-left:-85pt;margin-top:11.9pt;width:316.05pt;height:14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" fillcolor="#012e46" strokecolor="white [3212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F9276" w14:textId="77777777" w:rsidR="006E1809" w:rsidRDefault="006E1809">
      <w:pPr>
        <w:spacing w:after="0" w:line="240" w:lineRule="auto"/>
      </w:pPr>
      <w:r>
        <w:separator/>
      </w:r>
    </w:p>
  </w:footnote>
  <w:footnote w:type="continuationSeparator" w:id="0">
    <w:p w14:paraId="70855EEA" w14:textId="77777777" w:rsidR="006E1809" w:rsidRDefault="006E1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89858" w14:textId="77777777" w:rsidR="00B50A5F" w:rsidRDefault="00F81407" w:rsidP="00B50A5F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D70323C" wp14:editId="144401A4">
              <wp:simplePos x="0" y="0"/>
              <wp:positionH relativeFrom="column">
                <wp:posOffset>192405</wp:posOffset>
              </wp:positionH>
              <wp:positionV relativeFrom="paragraph">
                <wp:posOffset>-200660</wp:posOffset>
              </wp:positionV>
              <wp:extent cx="9585960" cy="287655"/>
              <wp:effectExtent l="0" t="0" r="0" b="0"/>
              <wp:wrapNone/>
              <wp:docPr id="20" name="Grupo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85960" cy="287655"/>
                        <a:chOff x="0" y="0"/>
                        <a:chExt cx="9586548" cy="287655"/>
                      </a:xfrm>
                    </wpg:grpSpPr>
                    <wpg:grpSp>
                      <wpg:cNvPr id="3" name="Grupo 3"/>
                      <wpg:cNvGrpSpPr/>
                      <wpg:grpSpPr>
                        <a:xfrm>
                          <a:off x="2644231" y="0"/>
                          <a:ext cx="6942317" cy="287655"/>
                          <a:chOff x="96972" y="0"/>
                          <a:chExt cx="6942916" cy="288000"/>
                        </a:xfrm>
                        <a:solidFill>
                          <a:schemeClr val="tx1"/>
                        </a:solidFill>
                      </wpg:grpSpPr>
                      <wps:wsp>
                        <wps:cNvPr id="1" name="Diagrama de flujo: datos 1"/>
                        <wps:cNvSpPr/>
                        <wps:spPr>
                          <a:xfrm>
                            <a:off x="96972" y="0"/>
                            <a:ext cx="1922145" cy="287655"/>
                          </a:xfrm>
                          <a:prstGeom prst="flowChartInputOutput">
                            <a:avLst/>
                          </a:prstGeom>
                          <a:solidFill>
                            <a:srgbClr val="B5C2C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933528" y="0"/>
                            <a:ext cx="6106360" cy="288000"/>
                          </a:xfrm>
                          <a:prstGeom prst="rect">
                            <a:avLst/>
                          </a:prstGeom>
                          <a:solidFill>
                            <a:srgbClr val="B5C2C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8" name="Grupo 8"/>
                      <wpg:cNvGrpSpPr/>
                      <wpg:grpSpPr>
                        <a:xfrm>
                          <a:off x="415636" y="0"/>
                          <a:ext cx="2414905" cy="287020"/>
                          <a:chOff x="0" y="0"/>
                          <a:chExt cx="2415379" cy="287310"/>
                        </a:xfrm>
                      </wpg:grpSpPr>
                      <wps:wsp>
                        <wps:cNvPr id="4" name="Diagrama de flujo: datos 4"/>
                        <wps:cNvSpPr/>
                        <wps:spPr>
                          <a:xfrm>
                            <a:off x="493395" y="0"/>
                            <a:ext cx="1921984" cy="287310"/>
                          </a:xfrm>
                          <a:prstGeom prst="flowChartInputOutput">
                            <a:avLst/>
                          </a:prstGeom>
                          <a:solidFill>
                            <a:srgbClr val="6782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Diagrama de flujo: datos 5"/>
                        <wps:cNvSpPr/>
                        <wps:spPr>
                          <a:xfrm>
                            <a:off x="259080" y="0"/>
                            <a:ext cx="1921510" cy="287020"/>
                          </a:xfrm>
                          <a:prstGeom prst="flowChartInputOutput">
                            <a:avLst/>
                          </a:prstGeom>
                          <a:solidFill>
                            <a:srgbClr val="4E6D7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Diagrama de flujo: datos 6"/>
                        <wps:cNvSpPr/>
                        <wps:spPr>
                          <a:xfrm>
                            <a:off x="0" y="0"/>
                            <a:ext cx="1921510" cy="287020"/>
                          </a:xfrm>
                          <a:prstGeom prst="flowChartInputOutput">
                            <a:avLst/>
                          </a:prstGeom>
                          <a:solidFill>
                            <a:srgbClr val="354A5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7" name="Diagrama de flujo: datos 7"/>
                      <wps:cNvSpPr/>
                      <wps:spPr>
                        <a:xfrm>
                          <a:off x="0" y="0"/>
                          <a:ext cx="1921510" cy="287020"/>
                        </a:xfrm>
                        <a:prstGeom prst="flowChartInputOutput">
                          <a:avLst/>
                        </a:prstGeom>
                        <a:solidFill>
                          <a:srgbClr val="012E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B632A" w14:textId="77777777" w:rsidR="00B50A5F" w:rsidRPr="00EE3253" w:rsidRDefault="006E1809" w:rsidP="00B50A5F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D70323C" id="Grupo 20" o:spid="_x0000_s1030" style="position:absolute;margin-left:15.15pt;margin-top:-15.8pt;width:754.8pt;height:22.65pt;z-index:251661312;mso-width-relative:margin;mso-height-relative:margin" coordsize="95865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">
              <v:group id="Grupo 3" o:spid="_x0000_s1031" style="position:absolute;left:26442;width:69423;height:2876" coordorigin="969" coordsize="69429,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Diagrama de flujo: datos 1" o:spid="_x0000_s1032" type="#_x0000_t111" style="position:absolute;left:969;width:19222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" fillcolor="#b5c2c8" stroked="f" strokeweight="1pt"/>
                <v:rect id="Rectángulo 2" o:spid="_x0000_s1033" style="position:absolute;left:9335;width:61063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" fillcolor="#b5c2c8" stroked="f" strokeweight="1pt"/>
              </v:group>
              <v:group id="Grupo 8" o:spid="_x0000_s1034" style="position:absolute;left:4156;width:24149;height:2870" coordsize="24153,2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Diagrama de flujo: datos 4" o:spid="_x0000_s1035" type="#_x0000_t111" style="position:absolute;left:4933;width:19220;height:2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" fillcolor="#678290" stroked="f" strokeweight="1pt"/>
                <v:shape id="Diagrama de flujo: datos 5" o:spid="_x0000_s1036" type="#_x0000_t111" style="position:absolute;left:2590;width:19215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" fillcolor="#4e6d7e" stroked="f" strokeweight="1pt"/>
                <v:shape id="Diagrama de flujo: datos 6" o:spid="_x0000_s1037" type="#_x0000_t111" style="position:absolute;width:19215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" fillcolor="#354a55" stroked="f" strokeweight="1pt"/>
              </v:group>
              <v:shape id="Diagrama de flujo: datos 7" o:spid="_x0000_s1038" type="#_x0000_t111" style="position:absolute;width:19215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" fillcolor="#012e46" stroked="f" strokeweight="1pt">
                <v:textbox>
                  <w:txbxContent>
                    <w:p w14:paraId="454B632A" w14:textId="77777777" w:rsidR="00B50A5F" w:rsidRPr="00EE3253" w:rsidRDefault="006E1809" w:rsidP="00B50A5F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 w:rsidR="00A614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FFF9BE4" wp14:editId="5C0C2CDA">
              <wp:simplePos x="0" y="0"/>
              <wp:positionH relativeFrom="page">
                <wp:posOffset>0</wp:posOffset>
              </wp:positionH>
              <wp:positionV relativeFrom="paragraph">
                <wp:posOffset>91440</wp:posOffset>
              </wp:positionV>
              <wp:extent cx="11178000" cy="45085"/>
              <wp:effectExtent l="0" t="0" r="23495" b="12065"/>
              <wp:wrapNone/>
              <wp:docPr id="19" name="Rectá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78000" cy="4508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D87C919" id="Rectángulo 19" o:spid="_x0000_s1026" style="position:absolute;margin-left:0;margin-top:7.2pt;width:880.15pt;height:3.55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" fillcolor="white [3212]" strokecolor="white [3212]" strokeweight="1pt">
              <w10:wrap anchorx="page"/>
            </v:rect>
          </w:pict>
        </mc:Fallback>
      </mc:AlternateContent>
    </w:r>
    <w:r w:rsidR="00A614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219BC8" wp14:editId="566239C5">
              <wp:simplePos x="0" y="0"/>
              <wp:positionH relativeFrom="column">
                <wp:posOffset>-1080135</wp:posOffset>
              </wp:positionH>
              <wp:positionV relativeFrom="paragraph">
                <wp:posOffset>-240665</wp:posOffset>
              </wp:positionV>
              <wp:extent cx="10944000" cy="45085"/>
              <wp:effectExtent l="0" t="0" r="10160" b="12065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44000" cy="4508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C5B1BFB" id="Rectángulo 17" o:spid="_x0000_s1026" style="position:absolute;margin-left:-85.05pt;margin-top:-18.95pt;width:861.75pt;height:3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" fillcolor="white [3212]" strokecolor="white [3212]" strokeweight="1pt"/>
          </w:pict>
        </mc:Fallback>
      </mc:AlternateContent>
    </w:r>
    <w:r w:rsidR="00A614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14F2CE9" wp14:editId="257AA12A">
              <wp:simplePos x="0" y="0"/>
              <wp:positionH relativeFrom="page">
                <wp:align>left</wp:align>
              </wp:positionH>
              <wp:positionV relativeFrom="paragraph">
                <wp:posOffset>382270</wp:posOffset>
              </wp:positionV>
              <wp:extent cx="7576185" cy="45085"/>
              <wp:effectExtent l="0" t="0" r="24765" b="12065"/>
              <wp:wrapNone/>
              <wp:docPr id="24" name="Rectá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6185" cy="4508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46A1C7" id="Rectángulo 24" o:spid="_x0000_s1026" style="position:absolute;margin-left:0;margin-top:30.1pt;width:596.55pt;height:3.55pt;z-index:2516664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" fillcolor="white [3212]" strokecolor="white [3212]" strokeweight="1pt">
              <w10:wrap anchorx="page"/>
            </v:rect>
          </w:pict>
        </mc:Fallback>
      </mc:AlternateContent>
    </w:r>
    <w:r w:rsidR="00A61434" w:rsidRPr="00790FA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859CC6" wp14:editId="5CDC53EF">
              <wp:simplePos x="0" y="0"/>
              <wp:positionH relativeFrom="page">
                <wp:posOffset>25400</wp:posOffset>
              </wp:positionH>
              <wp:positionV relativeFrom="paragraph">
                <wp:posOffset>139700</wp:posOffset>
              </wp:positionV>
              <wp:extent cx="1921510" cy="287020"/>
              <wp:effectExtent l="0" t="0" r="2540" b="0"/>
              <wp:wrapNone/>
              <wp:docPr id="21" name="Diagrama de flujo: datos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1510" cy="287020"/>
                      </a:xfrm>
                      <a:prstGeom prst="flowChartInputOutput">
                        <a:avLst/>
                      </a:prstGeom>
                      <a:solidFill>
                        <a:srgbClr val="B5C2C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7A069F" id="Diagrama de flujo: datos 21" o:spid="_x0000_s1026" type="#_x0000_t111" style="position:absolute;margin-left:2pt;margin-top:11pt;width:151.3pt;height:22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" fillcolor="#b5c2c8" stroked="f" strokeweight="1pt">
              <w10:wrap anchorx="page"/>
            </v:shape>
          </w:pict>
        </mc:Fallback>
      </mc:AlternateContent>
    </w:r>
    <w:r w:rsidR="00A61434" w:rsidRPr="00790FA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8CE958" wp14:editId="37E08F90">
              <wp:simplePos x="0" y="0"/>
              <wp:positionH relativeFrom="column">
                <wp:posOffset>-1283970</wp:posOffset>
              </wp:positionH>
              <wp:positionV relativeFrom="paragraph">
                <wp:posOffset>141605</wp:posOffset>
              </wp:positionV>
              <wp:extent cx="1920875" cy="286385"/>
              <wp:effectExtent l="0" t="0" r="3175" b="0"/>
              <wp:wrapNone/>
              <wp:docPr id="23" name="Diagrama de flujo: datos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0875" cy="286385"/>
                      </a:xfrm>
                      <a:prstGeom prst="flowChartInputOutput">
                        <a:avLst/>
                      </a:prstGeom>
                      <a:solidFill>
                        <a:srgbClr val="4E6D7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8B3834" id="Diagrama de flujo: datos 23" o:spid="_x0000_s1026" type="#_x0000_t111" style="position:absolute;margin-left:-101.1pt;margin-top:11.15pt;width:151.25pt;height:2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" fillcolor="#4e6d7e" stroked="f" strokeweight="1pt"/>
          </w:pict>
        </mc:Fallback>
      </mc:AlternateContent>
    </w:r>
    <w:r w:rsidR="00A61434" w:rsidRPr="00790FA2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CF062CD" wp14:editId="6D0B23FE">
              <wp:simplePos x="0" y="0"/>
              <wp:positionH relativeFrom="column">
                <wp:posOffset>-1600200</wp:posOffset>
              </wp:positionH>
              <wp:positionV relativeFrom="paragraph">
                <wp:posOffset>141605</wp:posOffset>
              </wp:positionV>
              <wp:extent cx="1920875" cy="286385"/>
              <wp:effectExtent l="0" t="0" r="3175" b="0"/>
              <wp:wrapNone/>
              <wp:docPr id="22" name="Diagrama de flujo: datos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0875" cy="286385"/>
                      </a:xfrm>
                      <a:prstGeom prst="flowChartInputOutput">
                        <a:avLst/>
                      </a:prstGeom>
                      <a:solidFill>
                        <a:srgbClr val="012E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8FDDF8" id="Diagrama de flujo: datos 22" o:spid="_x0000_s1026" type="#_x0000_t111" style="position:absolute;margin-left:-126pt;margin-top:11.15pt;width:151.25pt;height:2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" fillcolor="#012e46" stroked="f" strokeweight="1pt"/>
          </w:pict>
        </mc:Fallback>
      </mc:AlternateContent>
    </w:r>
    <w:r w:rsidR="00A61434" w:rsidRPr="00790FA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70B917" wp14:editId="02797DE7">
              <wp:simplePos x="0" y="0"/>
              <wp:positionH relativeFrom="page">
                <wp:posOffset>-780003</wp:posOffset>
              </wp:positionH>
              <wp:positionV relativeFrom="paragraph">
                <wp:posOffset>121285</wp:posOffset>
              </wp:positionV>
              <wp:extent cx="1921510" cy="287020"/>
              <wp:effectExtent l="0" t="0" r="2540" b="0"/>
              <wp:wrapNone/>
              <wp:docPr id="18" name="Diagrama de flujo: datos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1510" cy="287020"/>
                      </a:xfrm>
                      <a:prstGeom prst="flowChartInputOutpu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88EEA24" id="Diagrama de flujo: datos 18" o:spid="_x0000_s1026" type="#_x0000_t111" style="position:absolute;margin-left:-61.4pt;margin-top:9.55pt;width:151.3pt;height:22.6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" fillcolor="#002060" stroked="f" strokeweight="1pt">
              <w10:wrap anchorx="page"/>
            </v:shape>
          </w:pict>
        </mc:Fallback>
      </mc:AlternateContent>
    </w:r>
  </w:p>
  <w:p w14:paraId="7B195549" w14:textId="77777777" w:rsidR="00B50A5F" w:rsidRDefault="006E180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07"/>
    <w:rsid w:val="00126627"/>
    <w:rsid w:val="001B606D"/>
    <w:rsid w:val="00206C92"/>
    <w:rsid w:val="00207038"/>
    <w:rsid w:val="004F6E38"/>
    <w:rsid w:val="005348F1"/>
    <w:rsid w:val="006E1809"/>
    <w:rsid w:val="0075758A"/>
    <w:rsid w:val="00781296"/>
    <w:rsid w:val="00A61434"/>
    <w:rsid w:val="00A76861"/>
    <w:rsid w:val="00B679D8"/>
    <w:rsid w:val="00C943C8"/>
    <w:rsid w:val="00E4553C"/>
    <w:rsid w:val="00F13299"/>
    <w:rsid w:val="00F419E3"/>
    <w:rsid w:val="00F81407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68B494"/>
  <w15:chartTrackingRefBased/>
  <w15:docId w15:val="{EB7E13D5-3999-4AFF-8897-85DBF2D2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1407"/>
  </w:style>
  <w:style w:type="paragraph" w:styleId="Ttulo1">
    <w:name w:val="heading 1"/>
    <w:basedOn w:val="Normal"/>
    <w:next w:val="Normal"/>
    <w:link w:val="Ttulo1Car"/>
    <w:uiPriority w:val="9"/>
    <w:qFormat/>
    <w:rsid w:val="00F81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14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1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1434"/>
  </w:style>
  <w:style w:type="paragraph" w:styleId="Piedepgina">
    <w:name w:val="footer"/>
    <w:basedOn w:val="Normal"/>
    <w:link w:val="PiedepginaCar"/>
    <w:uiPriority w:val="99"/>
    <w:unhideWhenUsed/>
    <w:rsid w:val="00A61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434"/>
  </w:style>
  <w:style w:type="paragraph" w:styleId="Sinespaciado">
    <w:name w:val="No Spacing"/>
    <w:link w:val="SinespaciadoCar"/>
    <w:uiPriority w:val="1"/>
    <w:qFormat/>
    <w:rsid w:val="00A61434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61434"/>
    <w:rPr>
      <w:rFonts w:eastAsiaTheme="minorEastAsia"/>
      <w:lang w:eastAsia="es-EC"/>
    </w:rPr>
  </w:style>
  <w:style w:type="character" w:styleId="Textodelmarcadordeposicin">
    <w:name w:val="Placeholder Text"/>
    <w:basedOn w:val="Fuentedeprrafopredeter"/>
    <w:uiPriority w:val="99"/>
    <w:semiHidden/>
    <w:rsid w:val="00126627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F814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81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F81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Plantilla%20Azul%20UNEMI%20grupal%20%5bupdate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2024-06-19T00:00:00</PublishDate>
  <Abstract>FECHA DE ENTREGA: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Azul UNEMI grupal [update]</Template>
  <TotalTime>35</TotalTime>
  <Pages>1</Pages>
  <Words>149</Words>
  <Characters>788</Characters>
  <Application>Microsoft Office Word</Application>
  <DocSecurity>0</DocSecurity>
  <Lines>21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</vt:lpstr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</dc:title>
  <dc:subject>INGENIERÍA DE SOFTWARE</dc:subject>
  <dc:creator>Grupo 1</dc:creator>
  <cp:keywords/>
  <dc:description/>
  <cp:lastModifiedBy>Josué Zambrano</cp:lastModifiedBy>
  <cp:revision>3</cp:revision>
  <cp:lastPrinted>2024-06-19T10:19:00Z</cp:lastPrinted>
  <dcterms:created xsi:type="dcterms:W3CDTF">2024-06-19T09:44:00Z</dcterms:created>
  <dcterms:modified xsi:type="dcterms:W3CDTF">2024-06-19T10:20:00Z</dcterms:modified>
</cp:coreProperties>
</file>